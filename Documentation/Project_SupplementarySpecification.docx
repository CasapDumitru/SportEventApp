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1C6" w:rsidRPr="00400EB4" w:rsidRDefault="00595198">
      <w:pPr>
        <w:pStyle w:val="Title"/>
        <w:jc w:val="right"/>
        <w:rPr>
          <w:rFonts w:ascii="Times New Roman" w:hAnsi="Times New Roman"/>
        </w:rPr>
      </w:pPr>
      <w:r>
        <w:t>Sport Event Application “Health&amp;Fun”</w:t>
      </w:r>
    </w:p>
    <w:p w:rsidR="00E421C6" w:rsidRPr="00400EB4" w:rsidRDefault="008E072A">
      <w:pPr>
        <w:pStyle w:val="Title"/>
        <w:jc w:val="right"/>
        <w:rPr>
          <w:rFonts w:ascii="Times New Roman" w:hAnsi="Times New Roman"/>
        </w:rPr>
      </w:pP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</w:p>
    <w:p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:rsidR="00E421C6" w:rsidRPr="00400EB4" w:rsidRDefault="00AD64E8">
      <w:pPr>
        <w:pStyle w:val="Title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&lt;1.0&gt;</w:t>
      </w:r>
    </w:p>
    <w:p w:rsidR="00E421C6" w:rsidRPr="00400EB4" w:rsidRDefault="00E421C6"/>
    <w:p w:rsidR="00E421C6" w:rsidRPr="00400EB4" w:rsidRDefault="00AD64E8" w:rsidP="001C12A4">
      <w:pPr>
        <w:pStyle w:val="InfoBlue"/>
      </w:pPr>
      <w:r w:rsidRPr="00400EB4">
        <w:t xml:space="preserve"> </w:t>
      </w:r>
    </w:p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</w:pPr>
            <w:r w:rsidRPr="00400EB4">
              <w:t>&lt;dd/mmm/yy&gt;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</w:pPr>
            <w:r w:rsidRPr="00400EB4">
              <w:t>&lt;x.x&gt;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</w:pPr>
            <w:r w:rsidRPr="00400EB4">
              <w:t>&lt;details&gt;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</w:pPr>
            <w:r w:rsidRPr="00400EB4">
              <w:t>&lt;name&gt;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</w:tbl>
    <w:p w:rsidR="00E421C6" w:rsidRPr="00400EB4" w:rsidRDefault="00E421C6"/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:rsidR="001C12A4" w:rsidRPr="00400EB4" w:rsidRDefault="008E072A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8E072A">
        <w:fldChar w:fldCharType="begin"/>
      </w:r>
      <w:r w:rsidR="00AD64E8" w:rsidRPr="00400EB4">
        <w:instrText xml:space="preserve"> TOC \o "1-3" </w:instrText>
      </w:r>
      <w:r w:rsidRPr="008E072A">
        <w:fldChar w:fldCharType="separate"/>
      </w:r>
      <w:r w:rsidR="001C12A4" w:rsidRPr="00400EB4">
        <w:rPr>
          <w:noProof/>
        </w:rPr>
        <w:t>1.</w:t>
      </w:r>
      <w:r w:rsidR="001C12A4" w:rsidRPr="00400EB4">
        <w:rPr>
          <w:rFonts w:eastAsiaTheme="minorEastAsia"/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:rsidR="001C12A4" w:rsidRPr="00400EB4" w:rsidRDefault="001C12A4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8E072A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8E072A" w:rsidRPr="00400EB4">
        <w:rPr>
          <w:noProof/>
        </w:rPr>
      </w:r>
      <w:r w:rsidR="008E072A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8E072A" w:rsidRPr="00400EB4">
        <w:rPr>
          <w:noProof/>
        </w:rPr>
        <w:fldChar w:fldCharType="end"/>
      </w:r>
    </w:p>
    <w:p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2.1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8E072A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8E072A" w:rsidRPr="00400EB4">
        <w:rPr>
          <w:noProof/>
        </w:rPr>
      </w:r>
      <w:r w:rsidR="008E072A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8E072A" w:rsidRPr="00400EB4">
        <w:rPr>
          <w:noProof/>
        </w:rPr>
        <w:fldChar w:fldCharType="end"/>
      </w:r>
    </w:p>
    <w:p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2.2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8E072A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8E072A" w:rsidRPr="00400EB4">
        <w:rPr>
          <w:noProof/>
        </w:rPr>
      </w:r>
      <w:r w:rsidR="008E072A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8E072A" w:rsidRPr="00400EB4">
        <w:rPr>
          <w:noProof/>
        </w:rPr>
        <w:fldChar w:fldCharType="end"/>
      </w:r>
    </w:p>
    <w:p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2.3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8E072A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8E072A" w:rsidRPr="00400EB4">
        <w:rPr>
          <w:noProof/>
        </w:rPr>
      </w:r>
      <w:r w:rsidR="008E072A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8E072A" w:rsidRPr="00400EB4">
        <w:rPr>
          <w:noProof/>
        </w:rPr>
        <w:fldChar w:fldCharType="end"/>
      </w:r>
    </w:p>
    <w:p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2.4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8E072A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8E072A" w:rsidRPr="00400EB4">
        <w:rPr>
          <w:noProof/>
        </w:rPr>
      </w:r>
      <w:r w:rsidR="008E072A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8E072A" w:rsidRPr="00400EB4">
        <w:rPr>
          <w:noProof/>
        </w:rPr>
        <w:fldChar w:fldCharType="end"/>
      </w:r>
    </w:p>
    <w:p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2.5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8E072A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8E072A" w:rsidRPr="00400EB4">
        <w:rPr>
          <w:noProof/>
        </w:rPr>
      </w:r>
      <w:r w:rsidR="008E072A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8E072A" w:rsidRPr="00400EB4">
        <w:rPr>
          <w:noProof/>
        </w:rPr>
        <w:fldChar w:fldCharType="end"/>
      </w:r>
    </w:p>
    <w:p w:rsidR="001C12A4" w:rsidRPr="00400EB4" w:rsidRDefault="001C12A4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3.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8E072A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8E072A" w:rsidRPr="00400EB4">
        <w:rPr>
          <w:noProof/>
        </w:rPr>
      </w:r>
      <w:r w:rsidR="008E072A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8E072A" w:rsidRPr="00400EB4">
        <w:rPr>
          <w:noProof/>
        </w:rPr>
        <w:fldChar w:fldCharType="end"/>
      </w:r>
    </w:p>
    <w:p w:rsidR="00E421C6" w:rsidRPr="00400EB4" w:rsidRDefault="008E072A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  <w:r w:rsidR="00AD64E8" w:rsidRPr="00400EB4">
        <w:rPr>
          <w:rFonts w:ascii="Times New Roman" w:hAnsi="Times New Roman"/>
        </w:rPr>
        <w:t xml:space="preserve"> </w:t>
      </w:r>
    </w:p>
    <w:p w:rsidR="00E421C6" w:rsidRDefault="00AD64E8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775819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031EA4" w:rsidRDefault="00031EA4" w:rsidP="00031EA4"/>
    <w:p w:rsidR="00031EA4" w:rsidRPr="00031EA4" w:rsidRDefault="00031EA4" w:rsidP="00031EA4">
      <w:r>
        <w:tab/>
        <w:t>Sport event application “Health&amp;Fun” is a web application which will run on a server. The app will be available for all people who have an internet connection and it is proposed to people who like sport.</w:t>
      </w:r>
      <w:r w:rsidR="000F5276">
        <w:t xml:space="preserve"> This is a web application, so it can be accessed from any operating system. In the future, this app will be available for Android an iOS.</w:t>
      </w:r>
      <w:r>
        <w:t xml:space="preserve"> In order to profit of benefits of this app</w:t>
      </w:r>
      <w:r w:rsidR="003E7613">
        <w:t xml:space="preserve"> the user should have an account. He should select the favorite sports and after that the user can see the sport events from the list of interests. </w:t>
      </w:r>
      <w:r w:rsidR="00394B54">
        <w:t xml:space="preserve">He can see details about events, </w:t>
      </w:r>
      <w:r w:rsidR="000F5276">
        <w:t>see the comments, going to an event, create a new event. There is possibility to chat with other users, to make new friends and  to do sport together.</w:t>
      </w:r>
    </w:p>
    <w:p w:rsidR="00697B53" w:rsidRPr="00400EB4" w:rsidRDefault="00697B53">
      <w:pPr>
        <w:pStyle w:val="Heading1"/>
        <w:rPr>
          <w:rFonts w:ascii="Times New Roman" w:hAnsi="Times New Roman"/>
        </w:rPr>
      </w:pPr>
      <w:bookmarkStart w:id="3" w:name="_Toc254775820"/>
      <w:r w:rsidRPr="00400EB4">
        <w:rPr>
          <w:rFonts w:ascii="Times New Roman" w:hAnsi="Times New Roman"/>
        </w:rPr>
        <w:t>Non-functional Requirements</w:t>
      </w:r>
      <w:bookmarkEnd w:id="3"/>
    </w:p>
    <w:p w:rsidR="00E421C6" w:rsidRDefault="0040432F" w:rsidP="00697B53">
      <w:pPr>
        <w:pStyle w:val="Heading2"/>
        <w:rPr>
          <w:rFonts w:ascii="Times New Roman" w:hAnsi="Times New Roman"/>
        </w:rPr>
      </w:pPr>
      <w:bookmarkStart w:id="4" w:name="_Toc254775821"/>
      <w:r w:rsidRPr="00400EB4">
        <w:rPr>
          <w:rFonts w:ascii="Times New Roman" w:hAnsi="Times New Roman"/>
        </w:rPr>
        <w:t>Availability</w:t>
      </w:r>
      <w:bookmarkEnd w:id="4"/>
    </w:p>
    <w:p w:rsidR="000F5276" w:rsidRPr="000F5276" w:rsidRDefault="000F5276" w:rsidP="000F5276">
      <w:r>
        <w:tab/>
        <w:t>This app will be available for all persons who have internet access.  This project has great intention for the future, so the server will be great, an</w:t>
      </w:r>
      <w:r w:rsidR="00D708EF">
        <w:t>d it is estimated that this app can be accessed at the same time by 100000 of the persons. If the number of clients will grow, the server will be improved.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5" w:name="_Toc254775822"/>
      <w:r w:rsidRPr="00400EB4">
        <w:rPr>
          <w:rFonts w:ascii="Times New Roman" w:hAnsi="Times New Roman"/>
        </w:rPr>
        <w:t>Performance</w:t>
      </w:r>
      <w:bookmarkEnd w:id="5"/>
    </w:p>
    <w:p w:rsidR="00D708EF" w:rsidRPr="00D708EF" w:rsidRDefault="00D708EF" w:rsidP="00D708EF">
      <w:r>
        <w:tab/>
        <w:t xml:space="preserve">“Health&amp;Fun” have great intention on the market, </w:t>
      </w:r>
      <w:r w:rsidR="00964CAC">
        <w:t xml:space="preserve"> and it is supposed that it will have more success.</w:t>
      </w:r>
      <w:r w:rsidR="0093384F">
        <w:t xml:space="preserve"> There are more stakeholder that will help to improve this idea. The app will be performance, with good speed of access and very confortable to use. 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6" w:name="_Toc254775823"/>
      <w:r w:rsidRPr="00400EB4">
        <w:rPr>
          <w:rFonts w:ascii="Times New Roman" w:hAnsi="Times New Roman"/>
        </w:rPr>
        <w:t>Security</w:t>
      </w:r>
      <w:bookmarkEnd w:id="6"/>
    </w:p>
    <w:p w:rsidR="0093384F" w:rsidRPr="0093384F" w:rsidRDefault="0093384F" w:rsidP="0093384F">
      <w:r>
        <w:tab/>
        <w:t>The application will</w:t>
      </w:r>
      <w:r w:rsidR="002A248E">
        <w:t xml:space="preserve"> be secure. The password will be encrypted and the account can be cracked . If the user will introduce the password wrong for three time, the account will be blocked and it can be restored by a link from email.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7" w:name="_Toc254775824"/>
      <w:r w:rsidRPr="00400EB4">
        <w:rPr>
          <w:rFonts w:ascii="Times New Roman" w:hAnsi="Times New Roman"/>
        </w:rPr>
        <w:t>Testability</w:t>
      </w:r>
      <w:bookmarkEnd w:id="7"/>
    </w:p>
    <w:p w:rsidR="002A248E" w:rsidRPr="002A248E" w:rsidRDefault="002A248E" w:rsidP="002A248E">
      <w:r>
        <w:tab/>
      </w:r>
      <w:r w:rsidR="00E02646">
        <w:t>The application have a team of testers, and every entity will be tested. The entire application will be tested in order to avoid the bugs on run time of application.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8" w:name="_Toc254775825"/>
      <w:r w:rsidRPr="00400EB4">
        <w:rPr>
          <w:rFonts w:ascii="Times New Roman" w:hAnsi="Times New Roman"/>
        </w:rPr>
        <w:t>Usability</w:t>
      </w:r>
      <w:bookmarkEnd w:id="8"/>
    </w:p>
    <w:p w:rsidR="00E02646" w:rsidRPr="00E02646" w:rsidRDefault="00E02646" w:rsidP="00E02646">
      <w:r>
        <w:tab/>
        <w:t>The app is very easy and comfortable to use. The menu is very explicit and the user can simple to use the main functionalities of the app.</w:t>
      </w:r>
    </w:p>
    <w:p w:rsidR="0040432F" w:rsidRPr="00400EB4" w:rsidRDefault="0040432F" w:rsidP="0040432F"/>
    <w:p w:rsidR="00E421C6" w:rsidRDefault="00AD64E8">
      <w:pPr>
        <w:pStyle w:val="Heading1"/>
        <w:rPr>
          <w:rFonts w:ascii="Times New Roman" w:hAnsi="Times New Roman"/>
        </w:rPr>
      </w:pPr>
      <w:bookmarkStart w:id="9" w:name="_Toc254775826"/>
      <w:r w:rsidRPr="00400EB4">
        <w:rPr>
          <w:rFonts w:ascii="Times New Roman" w:hAnsi="Times New Roman"/>
        </w:rPr>
        <w:t>Design Constraints</w:t>
      </w:r>
      <w:bookmarkEnd w:id="9"/>
    </w:p>
    <w:p w:rsidR="00E02646" w:rsidRPr="00E02646" w:rsidRDefault="00E02646" w:rsidP="00E02646">
      <w:r>
        <w:tab/>
      </w:r>
      <w:r w:rsidR="00B7397D">
        <w:t xml:space="preserve">The technologies used for building this applications are : ASP.Net , Entity Framework , SQL Database and  AngularJS 2. </w:t>
      </w:r>
      <w:r w:rsidR="00A65C03">
        <w:t xml:space="preserve"> The maintenance of this application need a developer team , money from sponsor , mass media and human activity. With the passing of time, the application  and  number of user will grow, this means that  we need </w:t>
      </w:r>
      <w:r w:rsidR="004272E4">
        <w:t>more servers, great database, more programmers and more sponsors.</w:t>
      </w:r>
    </w:p>
    <w:p w:rsidR="00921E0D" w:rsidRPr="00400EB4" w:rsidRDefault="00921E0D">
      <w:pPr>
        <w:pStyle w:val="BodyText"/>
      </w:pPr>
    </w:p>
    <w:sectPr w:rsidR="00921E0D" w:rsidRPr="00400EB4" w:rsidSect="00E42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1FD2" w:rsidRDefault="004F1FD2">
      <w:pPr>
        <w:spacing w:line="240" w:lineRule="auto"/>
      </w:pPr>
      <w:r>
        <w:separator/>
      </w:r>
    </w:p>
  </w:endnote>
  <w:endnote w:type="continuationSeparator" w:id="1">
    <w:p w:rsidR="004F1FD2" w:rsidRDefault="004F1FD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D27" w:rsidRDefault="008E072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C6D2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C6D27" w:rsidRDefault="005C6D2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5C6D2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C6D27" w:rsidRDefault="005C6D2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C6D27" w:rsidRDefault="005C6D27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&lt;Student Name&gt;</w:t>
            </w:r>
          </w:fldSimple>
          <w:r>
            <w:t xml:space="preserve">, </w:t>
          </w:r>
          <w:fldSimple w:instr=" DATE \@ &quot;yyyy&quot; ">
            <w:r w:rsidR="000F5276">
              <w:rPr>
                <w:noProof/>
              </w:rPr>
              <w:t>2017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C6D27" w:rsidRDefault="005C6D27">
          <w:pPr>
            <w:jc w:val="right"/>
          </w:pPr>
          <w:r>
            <w:t xml:space="preserve">Page </w:t>
          </w:r>
          <w:r w:rsidR="008E072A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8E072A">
            <w:rPr>
              <w:rStyle w:val="PageNumber"/>
            </w:rPr>
            <w:fldChar w:fldCharType="separate"/>
          </w:r>
          <w:r w:rsidR="004272E4">
            <w:rPr>
              <w:rStyle w:val="PageNumber"/>
              <w:noProof/>
            </w:rPr>
            <w:t>4</w:t>
          </w:r>
          <w:r w:rsidR="008E072A">
            <w:rPr>
              <w:rStyle w:val="PageNumber"/>
            </w:rPr>
            <w:fldChar w:fldCharType="end"/>
          </w:r>
        </w:p>
      </w:tc>
    </w:tr>
  </w:tbl>
  <w:p w:rsidR="005C6D27" w:rsidRDefault="005C6D2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D27" w:rsidRDefault="005C6D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1FD2" w:rsidRDefault="004F1FD2">
      <w:pPr>
        <w:spacing w:line="240" w:lineRule="auto"/>
      </w:pPr>
      <w:r>
        <w:separator/>
      </w:r>
    </w:p>
  </w:footnote>
  <w:footnote w:type="continuationSeparator" w:id="1">
    <w:p w:rsidR="004F1FD2" w:rsidRDefault="004F1FD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D27" w:rsidRDefault="005C6D27">
    <w:pPr>
      <w:rPr>
        <w:sz w:val="24"/>
      </w:rPr>
    </w:pPr>
  </w:p>
  <w:p w:rsidR="005C6D27" w:rsidRDefault="005C6D27">
    <w:pPr>
      <w:pBdr>
        <w:top w:val="single" w:sz="6" w:space="1" w:color="auto"/>
      </w:pBdr>
      <w:rPr>
        <w:sz w:val="24"/>
      </w:rPr>
    </w:pPr>
  </w:p>
  <w:p w:rsidR="005C6D27" w:rsidRPr="00595198" w:rsidRDefault="005C6D27">
    <w:pPr>
      <w:pBdr>
        <w:bottom w:val="single" w:sz="6" w:space="1" w:color="auto"/>
      </w:pBdr>
      <w:jc w:val="right"/>
      <w:rPr>
        <w:sz w:val="40"/>
        <w:szCs w:val="40"/>
      </w:rPr>
    </w:pPr>
    <w:r w:rsidRPr="00595198">
      <w:rPr>
        <w:sz w:val="40"/>
        <w:szCs w:val="40"/>
      </w:rPr>
      <w:t>Casap Dumitru</w:t>
    </w:r>
  </w:p>
  <w:p w:rsidR="005C6D27" w:rsidRPr="00595198" w:rsidRDefault="005C6D27">
    <w:pPr>
      <w:pBdr>
        <w:bottom w:val="single" w:sz="6" w:space="1" w:color="auto"/>
      </w:pBdr>
      <w:jc w:val="right"/>
      <w:rPr>
        <w:rFonts w:ascii="Arial" w:hAnsi="Arial"/>
        <w:b/>
        <w:sz w:val="40"/>
        <w:szCs w:val="40"/>
      </w:rPr>
    </w:pPr>
    <w:r w:rsidRPr="00595198">
      <w:rPr>
        <w:sz w:val="40"/>
        <w:szCs w:val="40"/>
      </w:rPr>
      <w:t>Group 30239</w:t>
    </w:r>
  </w:p>
  <w:p w:rsidR="005C6D27" w:rsidRDefault="005C6D27">
    <w:pPr>
      <w:pBdr>
        <w:bottom w:val="single" w:sz="6" w:space="1" w:color="auto"/>
      </w:pBdr>
      <w:jc w:val="right"/>
      <w:rPr>
        <w:sz w:val="24"/>
      </w:rPr>
    </w:pPr>
  </w:p>
  <w:p w:rsidR="005C6D27" w:rsidRDefault="005C6D2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5C6D27">
      <w:tc>
        <w:tcPr>
          <w:tcW w:w="6379" w:type="dxa"/>
        </w:tcPr>
        <w:p w:rsidR="005C6D27" w:rsidRDefault="005C6D27" w:rsidP="00595198">
          <w:r>
            <w:t>Sport Event Application “Health&amp;Fun”</w:t>
          </w:r>
        </w:p>
      </w:tc>
      <w:tc>
        <w:tcPr>
          <w:tcW w:w="3179" w:type="dxa"/>
        </w:tcPr>
        <w:p w:rsidR="005C6D27" w:rsidRDefault="005C6D2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5C6D27">
      <w:tc>
        <w:tcPr>
          <w:tcW w:w="6379" w:type="dxa"/>
        </w:tcPr>
        <w:p w:rsidR="005C6D27" w:rsidRDefault="008E072A">
          <w:fldSimple w:instr=" TITLE  \* MERGEFORMAT ">
            <w:r w:rsidR="005C6D27">
              <w:t>Supplementary Specification</w:t>
            </w:r>
          </w:fldSimple>
        </w:p>
      </w:tc>
      <w:tc>
        <w:tcPr>
          <w:tcW w:w="3179" w:type="dxa"/>
        </w:tcPr>
        <w:p w:rsidR="005C6D27" w:rsidRDefault="005C6D27" w:rsidP="005C6D27">
          <w:r>
            <w:t xml:space="preserve">  Date:  19.03.2017</w:t>
          </w:r>
        </w:p>
      </w:tc>
    </w:tr>
    <w:tr w:rsidR="005C6D27">
      <w:tc>
        <w:tcPr>
          <w:tcW w:w="9558" w:type="dxa"/>
          <w:gridSpan w:val="2"/>
        </w:tcPr>
        <w:p w:rsidR="005C6D27" w:rsidRDefault="005C6D27">
          <w:r>
            <w:t>&lt;document identifier&gt;</w:t>
          </w:r>
        </w:p>
      </w:tc>
    </w:tr>
  </w:tbl>
  <w:p w:rsidR="005C6D27" w:rsidRDefault="005C6D2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D27" w:rsidRDefault="005C6D2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64E8"/>
    <w:rsid w:val="00031EA4"/>
    <w:rsid w:val="000F5276"/>
    <w:rsid w:val="00161A84"/>
    <w:rsid w:val="001C12A4"/>
    <w:rsid w:val="002A248E"/>
    <w:rsid w:val="0039423C"/>
    <w:rsid w:val="00394B54"/>
    <w:rsid w:val="003E7613"/>
    <w:rsid w:val="00400EB4"/>
    <w:rsid w:val="0040432F"/>
    <w:rsid w:val="004272E4"/>
    <w:rsid w:val="004F1FD2"/>
    <w:rsid w:val="00595198"/>
    <w:rsid w:val="005C6D27"/>
    <w:rsid w:val="00697B53"/>
    <w:rsid w:val="007A32FC"/>
    <w:rsid w:val="008421A9"/>
    <w:rsid w:val="008E072A"/>
    <w:rsid w:val="00921E0D"/>
    <w:rsid w:val="0093384F"/>
    <w:rsid w:val="00964CAC"/>
    <w:rsid w:val="00A65C03"/>
    <w:rsid w:val="00AB7891"/>
    <w:rsid w:val="00AD64E8"/>
    <w:rsid w:val="00B7397D"/>
    <w:rsid w:val="00BA055D"/>
    <w:rsid w:val="00C8433C"/>
    <w:rsid w:val="00D708EF"/>
    <w:rsid w:val="00E02646"/>
    <w:rsid w:val="00E421C6"/>
    <w:rsid w:val="00EE5133"/>
    <w:rsid w:val="00FB4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basedOn w:val="DefaultParagraphFont"/>
    <w:semiHidden/>
    <w:rsid w:val="00E421C6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RUP_SupplementarySpecification.dot</Template>
  <TotalTime>214</TotalTime>
  <Pages>4</Pages>
  <Words>447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3034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Windows User</cp:lastModifiedBy>
  <cp:revision>11</cp:revision>
  <cp:lastPrinted>1601-01-01T00:00:00Z</cp:lastPrinted>
  <dcterms:created xsi:type="dcterms:W3CDTF">2010-02-24T09:18:00Z</dcterms:created>
  <dcterms:modified xsi:type="dcterms:W3CDTF">2017-03-20T20:03:00Z</dcterms:modified>
</cp:coreProperties>
</file>